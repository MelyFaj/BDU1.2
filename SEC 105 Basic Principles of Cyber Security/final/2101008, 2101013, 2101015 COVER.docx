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_x0000_s1039" o:spid="_x0000_s1039" o:spt="1" style="position:absolute;left:0pt;margin-left:2.35pt;margin-top:469.65pt;height:54pt;width:431.1pt;mso-wrap-style:none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rPr>
                      <w:rFonts w:hint="default" w:ascii="Times New Roman" w:hAnsi="Times New Roman" w:cs="Times New Roman"/>
                      <w:b/>
                      <w:bCs/>
                      <w:sz w:val="84"/>
                    </w:rPr>
                  </w:pP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41" o:spid="_x0000_s1041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tbl>
      <w:tblPr>
        <w:tblStyle w:val="5"/>
        <w:tblpPr w:leftFromText="180" w:rightFromText="180" w:vertAnchor="page" w:horzAnchor="page" w:tblpX="1847" w:tblpY="257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6" w:hRule="atLeast"/>
        </w:trPr>
        <w:tc>
          <w:tcPr>
            <w:tcW w:w="842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"/>
              <w:spacing w:line="240" w:lineRule="auto"/>
              <w:jc w:val="center"/>
              <w:rPr>
                <w:rFonts w:hint="default"/>
                <w:sz w:val="52"/>
                <w:lang w:val="en-US"/>
              </w:rPr>
            </w:pPr>
            <w:r>
              <w:rPr>
                <w:rFonts w:hint="default"/>
                <w:sz w:val="52"/>
                <w:lang w:val="en-US"/>
              </w:rPr>
              <w:t xml:space="preserve">Basic Principles of Cyber Security </w:t>
            </w:r>
          </w:p>
          <w:p>
            <w:pPr>
              <w:pStyle w:val="2"/>
              <w:spacing w:line="240" w:lineRule="auto"/>
              <w:jc w:val="center"/>
              <w:rPr>
                <w:rFonts w:hint="default"/>
                <w:sz w:val="52"/>
                <w:lang w:val="en-US"/>
              </w:rPr>
            </w:pPr>
            <w:r>
              <w:rPr>
                <w:rFonts w:hint="default"/>
                <w:sz w:val="52"/>
                <w:lang w:val="en-US"/>
              </w:rPr>
              <w:t>SEC 105</w:t>
            </w:r>
          </w:p>
          <w:p>
            <w:pPr>
              <w:rPr>
                <w:rFonts w:hint="default"/>
                <w:sz w:val="52"/>
                <w:lang w:val="en-US"/>
              </w:rPr>
            </w:pPr>
          </w:p>
          <w:p>
            <w:pPr>
              <w:rPr>
                <w:rFonts w:hint="default"/>
                <w:sz w:val="52"/>
                <w:lang w:val="en-US"/>
              </w:rPr>
            </w:pPr>
          </w:p>
          <w:p>
            <w:pPr>
              <w:pStyle w:val="2"/>
              <w:jc w:val="center"/>
              <w:rPr>
                <w:rFonts w:hint="default"/>
                <w:sz w:val="52"/>
                <w:lang w:val="en-US"/>
              </w:rPr>
            </w:pPr>
            <w:r>
              <w:rPr>
                <w:rFonts w:hint="default"/>
                <w:sz w:val="52"/>
                <w:lang w:val="en-US"/>
              </w:rPr>
              <w:t>Term Assignment</w:t>
            </w:r>
          </w:p>
          <w:p>
            <w:pPr>
              <w:jc w:val="center"/>
              <w:rPr>
                <w:rFonts w:hint="default"/>
                <w:sz w:val="44"/>
                <w:szCs w:val="40"/>
                <w:lang w:val="en-US"/>
              </w:rPr>
            </w:pPr>
            <w:r>
              <w:pict>
                <v:rect id="_x0000_s1038" o:spid="_x0000_s1038" o:spt="1" style="position:absolute;left:0pt;margin-left:-5.55pt;margin-top:53.8pt;height:137.2pt;width:444.55pt;z-index:251661312;v-text-anchor:bottom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1.27mm,2.54mm,1.27mm">
                    <w:txbxContent>
                      <w:p>
                        <w:pPr>
                          <w:jc w:val="both"/>
                          <w:rPr>
                            <w:rFonts w:hint="default" w:ascii="Times New Roman" w:hAnsi="Times New Roman" w:cs="Times New Roman"/>
                            <w:b/>
                            <w:color w:val="000000"/>
                            <w:spacing w:val="60"/>
                            <w:sz w:val="40"/>
                            <w:szCs w:val="36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color w:val="000000"/>
                            <w:spacing w:val="60"/>
                            <w:sz w:val="40"/>
                            <w:szCs w:val="36"/>
                            <w:lang w:val="en-US"/>
                          </w:rPr>
                          <w:t xml:space="preserve">Submitted by: </w:t>
                        </w:r>
                        <w:r>
                          <w:rPr>
                            <w:rFonts w:hint="default" w:cs="Times New Roman"/>
                            <w:b/>
                            <w:color w:val="000000"/>
                            <w:spacing w:val="60"/>
                            <w:sz w:val="40"/>
                            <w:szCs w:val="36"/>
                            <w:lang w:val="en-US"/>
                          </w:rPr>
                          <w:t>TEAM ARCHER</w:t>
                        </w:r>
                      </w:p>
                      <w:p>
                        <w:pPr>
                          <w:jc w:val="both"/>
                          <w:rPr>
                            <w:rFonts w:hint="default" w:ascii="Times New Roman" w:hAnsi="Times New Roman" w:cs="Times New Roman"/>
                            <w:b/>
                            <w:color w:val="000000"/>
                            <w:spacing w:val="60"/>
                            <w:sz w:val="40"/>
                            <w:szCs w:val="36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color w:val="000000"/>
                            <w:spacing w:val="60"/>
                            <w:sz w:val="40"/>
                            <w:szCs w:val="36"/>
                            <w:lang w:val="en-US"/>
                          </w:rPr>
                          <w:t>ID: 2101008, 2101013, 2101015</w:t>
                        </w:r>
                      </w:p>
                      <w:p>
                        <w:pPr>
                          <w:ind w:left="0" w:leftChars="0" w:right="0" w:rightChars="0" w:firstLine="0" w:firstLineChars="0"/>
                          <w:jc w:val="both"/>
                          <w:rPr>
                            <w:sz w:val="40"/>
                            <w:szCs w:val="36"/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rFonts w:ascii="SimSun" w:hAnsi="SimSun" w:eastAsia="SimSun" w:cs="SimSun"/>
                <w:sz w:val="52"/>
                <w:szCs w:val="52"/>
              </w:rPr>
              <w:t>APPLICATION SECURITY ASSESSMENT &amp; SUGGESTION FOR REMEDIATION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6663055</wp:posOffset>
                </wp:positionV>
                <wp:extent cx="5645785" cy="1742440"/>
                <wp:effectExtent l="0" t="0" r="0" b="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785" cy="174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color w:val="000000"/>
                                <w:spacing w:val="60"/>
                                <w:sz w:val="40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/>
                                <w:spacing w:val="60"/>
                                <w:sz w:val="40"/>
                                <w:szCs w:val="36"/>
                                <w:lang w:val="en-US"/>
                              </w:rPr>
                              <w:t>Submitted to: DR. ABUL KALAM AZAD(AKA) ADJUNCT FACULTY DEPARTMENT OF IRE, BDU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color w:val="000000"/>
                                <w:spacing w:val="60"/>
                                <w:sz w:val="40"/>
                                <w:szCs w:val="36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color w:val="000000"/>
                                <w:spacing w:val="60"/>
                                <w:sz w:val="40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cs="Times New Roman"/>
                                <w:b/>
                                <w:color w:val="000000"/>
                                <w:spacing w:val="60"/>
                                <w:sz w:val="40"/>
                                <w:szCs w:val="36"/>
                                <w:lang w:val="en-US"/>
                              </w:rPr>
                              <w:t>Submission date: 03-11-23</w:t>
                            </w:r>
                          </w:p>
                          <w:p>
                            <w:pPr>
                              <w:jc w:val="left"/>
                              <w:rPr>
                                <w:sz w:val="40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25pt;margin-top:524.65pt;height:137.2pt;width:444.55pt;z-index:251662336;v-text-anchor:bottom;mso-width-relative:page;mso-height-relative:page;" filled="f" stroked="f" coordsize="21600,21600" o:gfxdata="UEsDBAoAAAAAAIdO4kAAAAAAAAAAAAAAAAAEAAAAZHJzL1BLAwQUAAAACACHTuJAADb/2NsAAAAM&#10;AQAADwAAAGRycy9kb3ducmV2LnhtbE2Py26DMBBF95X6D9ZU6q6xwYE0BBOpj0jNsqQf4GAHUPwg&#10;2HnQr+901S7nztGdM+X6Zg256DH03glIZgyIdo1XvWsFfO02T89AQpROSeOdFjDpAOvq/q6UhfJX&#10;96kvdWwJlrhQSAFdjENBaWg6bWWY+UE73B38aGXEcWypGuUVy62hKWM5tbJ3eKGTg37tdHOsz1ZA&#10;vU13b6dv8775WL7IU8ondVhMQjw+JGwFJOpb/IPhVx/VoUKnvT87FYgRMM8yJDFnecKBILHk8xzI&#10;HiPOswXQqqT/n6h+AFBLAwQUAAAACACHTuJAj3rNyb0BAACPAwAADgAAAGRycy9lMm9Eb2MueG1s&#10;rVPLbtswELwX6D8QvNeyDDtJBcs51EhRoGiDpv0AiqIkAnxhl7bkv++SUp00veTQi7QPanZmuNrf&#10;T9awswLU3tW8XK05U076Vru+5r9+Pny44wyjcK0w3qmaXxTy+8P7d/sxVGrjB29aBYxAHFZjqPkQ&#10;Y6iKAuWgrMCVD8pRs/NgRaQU+qIFMRK6NcVmvb4pRg9tAC8VIlWPc5MviPAWQN91WqqjlyerXJxR&#10;QRkRSRIOOiA/ZLZdp2T83nWoIjM1J6UxP2kIxU16Foe9qHoQYdByoSDeQuGVJiu0o6FXqKOIgp1A&#10;/wNltQSPvosr6W0xC8mOkIpy/cqbp0EElbWQ1RiupuP/g5Xfzo/AdEubwJkTli78B5kmXG8UsjL5&#10;Mwas6NhTeIQlQwqT2KkDm94kg03Z08vVUzVFJqm4u9nubu92nEnqlbfbzXabXS+ePw+A8bPylqWg&#10;5kDzs5fi/BUjjaSjf46kac4/aGPyxRn3V4EOpkqRGM8cUxSnZlqIN769kFzzxZGFaR1yQAQ3lEBO&#10;PpaJIGtedoSTg6elaTibw09xXqFTAN0PxDkblefSPWXGy06lRXiZZ3bP/9Hh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A2/9jbAAAADAEAAA8AAAAAAAAAAQAgAAAAIgAAAGRycy9kb3ducmV2Lnht&#10;bFBLAQIUABQAAAAIAIdO4kCPes3JvQEAAI8DAAAOAAAAAAAAAAEAIAAAACo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b/>
                          <w:color w:val="000000"/>
                          <w:spacing w:val="60"/>
                          <w:sz w:val="40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000000"/>
                          <w:spacing w:val="60"/>
                          <w:sz w:val="40"/>
                          <w:szCs w:val="36"/>
                          <w:lang w:val="en-US"/>
                        </w:rPr>
                        <w:t>Submitted to: DR. ABUL KALAM AZAD(AKA) ADJUNCT FACULTY DEPARTMENT OF IRE, BDU</w:t>
                      </w:r>
                    </w:p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b/>
                          <w:color w:val="000000"/>
                          <w:spacing w:val="60"/>
                          <w:sz w:val="40"/>
                          <w:szCs w:val="36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b/>
                          <w:color w:val="000000"/>
                          <w:spacing w:val="60"/>
                          <w:sz w:val="40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cs="Times New Roman"/>
                          <w:b/>
                          <w:color w:val="000000"/>
                          <w:spacing w:val="60"/>
                          <w:sz w:val="40"/>
                          <w:szCs w:val="36"/>
                          <w:lang w:val="en-US"/>
                        </w:rPr>
                        <w:t>Submission date: 03-11-23</w:t>
                      </w:r>
                    </w:p>
                    <w:p>
                      <w:pPr>
                        <w:jc w:val="left"/>
                        <w:rPr>
                          <w:sz w:val="40"/>
                          <w:szCs w:val="3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F7E7B"/>
    <w:rsid w:val="1C472EC4"/>
    <w:rsid w:val="23AC153C"/>
    <w:rsid w:val="26CC31A1"/>
    <w:rsid w:val="37252D85"/>
    <w:rsid w:val="43084B7E"/>
    <w:rsid w:val="56F0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  <w:lang w:bidi="ar-SA"/>
    </w:rPr>
  </w:style>
  <w:style w:type="paragraph" w:styleId="3">
    <w:name w:val="heading 3"/>
    <w:basedOn w:val="1"/>
    <w:next w:val="1"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customStyle="1" w:styleId="8">
    <w:name w:val="No Spacing"/>
    <w:link w:val="9"/>
    <w:uiPriority w:val="0"/>
    <w:rPr>
      <w:rFonts w:hint="default" w:ascii="Times New Roman" w:hAnsi="Times New Roman" w:eastAsia="SimSun"/>
      <w:sz w:val="22"/>
    </w:rPr>
  </w:style>
  <w:style w:type="character" w:customStyle="1" w:styleId="9">
    <w:name w:val="无间隔 Char"/>
    <w:basedOn w:val="4"/>
    <w:link w:val="8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DU\BDU%20study\1.2\SEC%20105%20Basic%20Principles%20of%20Cyber%20Security\final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  <customSectPr/>
  </customSectProps>
  <customShpExts>
    <customShpInfo spid="_x0000_s1039"/>
    <customShpInfo spid="_x0000_s1041"/>
    <customShpInfo spid="_x0000_s103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</Words>
  <Characters>104</Characters>
  <Lines>0</Lines>
  <Paragraphs>0</Paragraphs>
  <TotalTime>2</TotalTime>
  <ScaleCrop>false</ScaleCrop>
  <LinksUpToDate>false</LinksUpToDate>
  <CharactersWithSpaces>117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2023-11-03T13:53:29Z</dcterms:created>
  <dc:creator>BAB AL SAFA</dc:creator>
  <cp:lastModifiedBy>MEHRIN FARZANA (2101013)</cp:lastModifiedBy>
  <dcterms:modified xsi:type="dcterms:W3CDTF">2023-11-03T14:27:36Z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6F7C336927AD47D4806085BEC7437D46_12</vt:lpwstr>
  </property>
</Properties>
</file>