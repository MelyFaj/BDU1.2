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815" w:tblpY="114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"/>
              <w:rPr>
                <w:rFonts w:hint="eastAsia"/>
                <w:sz w:val="52"/>
              </w:rPr>
            </w:pPr>
            <w:r>
              <w:rPr>
                <w:rStyle w:val="3"/>
                <w:rFonts w:hint="default"/>
                <w:sz w:val="52"/>
                <w:lang w:val="en-US"/>
              </w:rPr>
              <w:t>Title of Article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sz w:val="21"/>
              </w:rPr>
              <w:t>[Type the abstract of the document here. The abstract is typically a short summary of the contents of the document. Type the abstract of the document here.</w:t>
            </w:r>
            <w:r>
              <w:rPr>
                <w:rFonts w:hint="default"/>
              </w:rPr>
              <w:t>]</w:t>
            </w:r>
          </w:p>
          <w:p>
            <w:pPr>
              <w:rPr>
                <w:rFonts w:hint="eastAsia"/>
              </w:rPr>
            </w:pPr>
          </w:p>
        </w:tc>
      </w:tr>
    </w:tbl>
    <w:p>
      <w:r>
        <w:rPr>
          <w:lang/>
        </w:rPr>
        <w:pict>
          <v:shape id="_x0000_s1027" o:spid="_x0000_s1027" o:spt="75" type="#_x0000_t75" style="position:absolute;left:0pt;height:788.45pt;width:612.1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副本"/>
            <o:lock v:ext="edit" grouping="f" rotation="f" text="f" aspectratio="t"/>
          </v:shape>
        </w:pict>
      </w:r>
    </w:p>
    <w:p>
      <w:pPr>
        <w:rPr>
          <w:rFonts w:hint="default" w:ascii="Consolas" w:hAnsi="Consolas" w:eastAsia="Consolas" w:cs="Consolas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>
      <w:pPr>
        <w:rPr>
          <w:rFonts w:hint="default" w:ascii="Consolas" w:hAnsi="Consolas" w:eastAsia="Consolas" w:cs="Consolas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br w:type="page"/>
      </w:r>
    </w:p>
    <w:p>
      <w:pPr>
        <w:rPr>
          <w:rFonts w:hint="default" w:ascii="Consolas" w:hAnsi="Consolas" w:eastAsia="Consolas" w:cs="Consolas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Code: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&lt;windows.h&gt;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&lt;stdbool.h&gt;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sleep(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(x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SIZE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MAX_COURSES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//0 1 knapsack algo START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_max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knapsack01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_max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_max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"Max credit: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"Courses included: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//0 1 knapsack algo STOP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//Activity selection START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activity_selection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"Following activities are selected: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//Actvity selection STOP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Greedy Method to avoid time-overlapping courses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avoidTimeOverlappingCourses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Greedy method implementation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"Number of courses (from which we will determine maximum how many and which courses you can take without time overlap):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"Give the Start &amp; End time of course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activity_selection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Structure to store student information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MAX_COURSES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Assuming a student can take up to 5 courses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MAX_COURSES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cgpa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//Merge sort START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left_arr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right_arr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left_arr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right_arr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left_arr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right_arr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left_arr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right_arr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left_arr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right_arr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merge_sort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merge_sort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merge_sort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//Merge sort END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//Binary search START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binary_search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search_id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"Enter ID 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search_id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search_id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search_id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search_id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"ID: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"Department: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"Courses: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"Courses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"Session: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"NOT FOUND!!"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//Binary search END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Function to add a new student to the system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addStudent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numStudents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Prompt the user for student information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newStudent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Enter student name: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4"/>
          <w:szCs w:val="24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]s"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newStudent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"Enter student ID: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newStudent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"Enter student department: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newStudent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Assuming up to 5 courses can be entered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"Enter up to 5 courses (one per line, 'END' to finish):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"Course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newStudent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newStudent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"Enter student session: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newStudent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Increase the size of the student list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numStudents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numStudents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Add the new student to the list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)[(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numStudents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newStudent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Student added successfully!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Function to display all students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displayStudentsInfo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numStudents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numStudents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No students found.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"List of Students: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numStudents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Student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"Name: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"ID: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"Department: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"Session: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storeCourseMarks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numStudents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numStudents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"No students found.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"List of Students: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numStudents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total_course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"Student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"Name: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"ID: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"Department: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"Session: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"Courses and Marks: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MAX_COURSES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printf("  %s: \n", studentList[i].courses[j]);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"Enter marks for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total_course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4.00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3.75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3.50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3.24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3.00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2.75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2.50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2.25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2.00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//printf("Grade: F\n");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cgpa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total_course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CGPA: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cgpa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List of Academic Queries is full!! 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Inserted Query: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There is no academic query!! 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Deleted Query: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Display the queue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There is no academic query!!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Academic Query list:  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Academic_query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Town Hall Meeting Academic Query System: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"1. Enqueue Query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"2. Dequeue Query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"3. Exit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"Enter your choice: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"Enter query: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4"/>
          <w:szCs w:val="24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]s"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"Invalid choice. Please try again.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} 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Dynamic Programming to maximize courses with limited credits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maximizeCoursesWithLimitedCredits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"Your maximum capacity of contact hour is 8h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"Enter number of courses (from which to determine maximum how many courses can you take with max credit):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"Enter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th courses credit and contact hour: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knapsack01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//Floyd warshal algorithm START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floyd_warshall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"Enter number of vatices: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"Enter graph of course-career map as adjecency matrix(&gt;=100 for Infinity): 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"Optimized graph: All-pairs least cost path: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//Floyd warshal algorithm END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numStudents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SetConsoleTextAttribute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GetStdHandle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STD_OUTPUT_HANDLE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FOREGROUND_RED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FOREGROUND_INTENSITY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**School Management System**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"1. Add Student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"2. Display Students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"3. Map Courses and Career Paths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"4. Sort student by ID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"5. Search student by ID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"6. Store Course marks &amp; Show result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"7. Take Academic Queries on Town Hall Meeting.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"8. List of Academic Queries on Town Hall Meeting.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"9. Maximum obtainable credit.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"10. Avoid taking time overlapping courses.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"0. Exit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SetConsoleTextAttribute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GetStdHandle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STD_OUTPUT_HANDLE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),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FOREGROUND_RED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FOREGROUND_BLUE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FOREGROUND_GREEN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FOREGROUND_INTENSITY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Enter your choice: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addStudent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numStudents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displayStudentsInfo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numStudents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floyd_warshall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merge_sort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numStudents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merge_sort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numStudents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binary_search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numStudents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storeCourseMarks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numStudents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Academic_query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maximizeCoursesWithLimitedCredits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avoidTimeOverlappingCourses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"Invalid choice. Please try again.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A1E49"/>
    <w:rsid w:val="105A7962"/>
    <w:rsid w:val="20852DBB"/>
    <w:rsid w:val="22C02938"/>
    <w:rsid w:val="3A8619FB"/>
    <w:rsid w:val="65A6554D"/>
    <w:rsid w:val="6A3B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Times New Roman" w:hAnsi="Times New Roman" w:eastAsia="SimSun" w:cs="Times New Roman"/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kern w:val="2"/>
      <w:sz w:val="18"/>
    </w:rPr>
  </w:style>
  <w:style w:type="paragraph" w:styleId="6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</w:rPr>
  </w:style>
  <w:style w:type="paragraph" w:customStyle="1" w:styleId="7">
    <w:name w:val="No Spacing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DU\BDU%20study\1.2\CSE%20114%20Data%20Structure%20and%20Algorithms%20Sessional\final\mid%20project\project%20report\&#32439;&#32321;&#22810;&#24425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Cubical"/>
      <sectRole val="1"/>
    </customSectPr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2023-11-06T07:01:25Z</dcterms:created>
  <dc:creator>BAB AL SAFA</dc:creator>
  <cp:lastModifiedBy>MEHRIN FARZANA (2101013)</cp:lastModifiedBy>
  <dcterms:modified xsi:type="dcterms:W3CDTF">2023-11-06T09:42:01Z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F7DC9CE096C2478D99B1D123E9914E42_12</vt:lpwstr>
  </property>
</Properties>
</file>